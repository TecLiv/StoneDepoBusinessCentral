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ales - Invoice-Packing List/50102"/>
            <w:id w:val="-346637227"/>
            <w:placeholder>
              <w:docPart w:val="CEDF5E3431064BB6BB9D44760C7A4D44"/>
            </w:placeholder>
            <w:dataBinding w:prefixMappings="xmlns:ns0='urn:microsoft-dynamics-nav/reports/Sales - Invoice-Packing List/50102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ales - Invoice-Packing List/50102"/>
            <w:id w:val="-1171950695"/>
            <w:placeholder>
              <w:docPart w:val="53DFA164C9794AC68EDA0D8BF94C6DC6"/>
            </w:placeholder>
            <w:dataBinding w:prefixMappings="xmlns:ns0='urn:microsoft-dynamics-nav/reports/Sales - Invoice-Packing List/50102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ales - Invoice-Packing List/50102"/>
            <w:id w:val="2121793087"/>
            <w:placeholder>
              <w:docPart w:val="CEDF5E3431064BB6BB9D44760C7A4D44"/>
            </w:placeholder>
            <w:dataBinding w:prefixMappings="xmlns:ns0='urn:microsoft-dynamics-nav/reports/Sales - Invoice-Packing List/50102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ales - Invoice-Packing List/50102"/>
            <w:id w:val="1521665205"/>
            <w:placeholder>
              <w:docPart w:val="0E198E2638624E51B748E662B6F08683"/>
            </w:placeholder>
            <w:dataBinding w:prefixMappings="xmlns:ns0='urn:microsoft-dynamics-nav/reports/Sales - Invoice-Packing List/50102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ales - Invoice-Packing List/50102"/>
            <w:id w:val="536395156"/>
            <w:placeholder>
              <w:docPart w:val="CEDF5E3431064BB6BB9D44760C7A4D44"/>
            </w:placeholder>
            <w:dataBinding w:prefixMappings="xmlns:ns0='urn:microsoft-dynamics-nav/reports/Sales - Invoice-Packing List/50102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ales - Invoice-Packing List/50102"/>
            <w:id w:val="-1053613660"/>
            <w:placeholder>
              <w:docPart w:val="0E198E2638624E51B748E662B6F08683"/>
            </w:placeholder>
            <w:dataBinding w:prefixMappings="xmlns:ns0='urn:microsoft-dynamics-nav/reports/Sales - Invoice-Packing List/50102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ales - Invoice-Packing List/50102"/>
            <w:id w:val="1229109116"/>
            <w:placeholder>
              <w:docPart w:val="CEDF5E3431064BB6BB9D44760C7A4D44"/>
            </w:placeholder>
            <w:dataBinding w:prefixMappings="xmlns:ns0='urn:microsoft-dynamics-nav/reports/Sales - Invoice-Packing List/50102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ales - Invoice-Packing List/50102"/>
            <w:id w:val="-843252946"/>
            <w:placeholder>
              <w:docPart w:val="0E198E2638624E51B748E662B6F08683"/>
            </w:placeholder>
            <w:dataBinding w:prefixMappings="xmlns:ns0='urn:microsoft-dynamics-nav/reports/Sales - Invoice-Packing List/50102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ales - Invoice-Packing List/50102"/>
            <w:id w:val="1814057176"/>
            <w:placeholder>
              <w:docPart w:val="CEDF5E3431064BB6BB9D44760C7A4D44"/>
            </w:placeholder>
            <w:dataBinding w:prefixMappings="xmlns:ns0='urn:microsoft-dynamics-nav/reports/Sales - Invoice-Packing List/50102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ales - Invoice-Packing List/50102"/>
            <w:id w:val="-1834985711"/>
            <w:placeholder>
              <w:docPart w:val="0E198E2638624E51B748E662B6F08683"/>
            </w:placeholder>
            <w:dataBinding w:prefixMappings="xmlns:ns0='urn:microsoft-dynamics-nav/reports/Sales - Invoice-Packing List/50102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ales - Invoice-Packing List/50102"/>
            <w:id w:val="-2064325541"/>
            <w:placeholder>
              <w:docPart w:val="CEDF5E3431064BB6BB9D44760C7A4D44"/>
            </w:placeholder>
            <w:dataBinding w:prefixMappings="xmlns:ns0='urn:microsoft-dynamics-nav/reports/Sales - Invoice-Packing List/50102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ales - Invoice-Packing List/50102"/>
            <w:id w:val="-2005736487"/>
            <w:placeholder>
              <w:docPart w:val="0E198E2638624E51B748E662B6F08683"/>
            </w:placeholder>
            <w:dataBinding w:prefixMappings="xmlns:ns0='urn:microsoft-dynamics-nav/reports/Sales - Invoice-Packing List/50102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ales - Invoice-Packing List/50102"/>
            <w:id w:val="-762605892"/>
            <w:placeholder>
              <w:docPart w:val="6E76CA63D41844028E5A6FF0624C5B91"/>
            </w:placeholder>
            <w:dataBinding w:prefixMappings="xmlns:ns0='urn:microsoft-dynamics-nav/reports/Sales - Invoice-Packing List/50102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744A2C">
            <w:pPr>
              <w:pStyle w:val="NoSpacing"/>
              <w:jc w:val="right"/>
            </w:pPr>
            <w:sdt>
              <w:sdtPr>
                <w:alias w:val="#Nav: /Header/CompanyLegalOffice_Lbl"/>
                <w:tag w:val="#Nav: Sales - Invoice-Packing List/50102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ales - Invoice-Packing List/50102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ales - Invoice-Packing List/50102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ales - Invoice-Packing List/50102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ales - Invoice-Packing List/50102"/>
            <w:id w:val="571465082"/>
            <w:placeholder>
              <w:docPart w:val="C9C2CB19028948D1BDA62A59BDF5FC73"/>
            </w:placeholder>
            <w:dataBinding w:prefixMappings="xmlns:ns0='urn:microsoft-dynamics-nav/reports/Sales - Invoice-Packing List/50102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ales - Invoice-Packing List/50102"/>
            <w:id w:val="-1130623254"/>
            <w:placeholder>
              <w:docPart w:val="63229BE11A044311AA78C4ED9947E615"/>
            </w:placeholder>
            <w:dataBinding w:prefixMappings="xmlns:ns0='urn:microsoft-dynamics-nav/reports/Sales - Invoice-Packing List/50102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ales - Invoice-Packing List/50102"/>
            <w:id w:val="-1425419817"/>
            <w:placeholder>
              <w:docPart w:val="E09F23DE48724A47B66E42FF06F0A498"/>
            </w:placeholder>
            <w:dataBinding w:prefixMappings="xmlns:ns0='urn:microsoft-dynamics-nav/reports/Sales - Invoice-Packing List/50102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ales - Invoice-Packing List/50102"/>
            <w:id w:val="-1251649982"/>
            <w:placeholder>
              <w:docPart w:val="4F29546A99B2402894A60AC247E389A5"/>
            </w:placeholder>
            <w:dataBinding w:prefixMappings="xmlns:ns0='urn:microsoft-dynamics-nav/reports/Sales - Invoice-Packing List/50102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ales - Invoice-Packing List/50102"/>
            <w:id w:val="1934628656"/>
            <w:placeholder>
              <w:docPart w:val="977A4042FE6042F5B6D95665CD2BB017"/>
            </w:placeholder>
            <w:dataBinding w:prefixMappings="xmlns:ns0='urn:microsoft-dynamics-nav/reports/Sales - Invoice-Packing List/50102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ales - Invoice-Packing List/50102"/>
            <w:id w:val="1620342425"/>
            <w:placeholder>
              <w:docPart w:val="3F664094DEFC42A088EFC09177A51A77"/>
            </w:placeholder>
            <w:dataBinding w:prefixMappings="xmlns:ns0='urn:microsoft-dynamics-nav/reports/Sales - Invoice-Packing List/50102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ales - Invoice-Packing List/50102"/>
            <w:id w:val="-2093382796"/>
            <w:placeholder>
              <w:docPart w:val="3516213203CE4790BA765785B14E766B"/>
            </w:placeholder>
            <w:dataBinding w:prefixMappings="xmlns:ns0='urn:microsoft-dynamics-nav/reports/Sales - Invoice-Packing List/50102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ales - Invoice-Packing List/50102"/>
            <w:id w:val="1703123343"/>
            <w:placeholder>
              <w:docPart w:val="0FAE247910E14A5EAED6E9C07EBF7D3B"/>
            </w:placeholder>
            <w:dataBinding w:prefixMappings="xmlns:ns0='urn:microsoft-dynamics-nav/reports/Sales - Invoice-Packing List/50102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ales - Invoice-Packing List/50102"/>
            <w:id w:val="-419950001"/>
            <w:placeholder>
              <w:docPart w:val="54CAC560A4AB4419B410B5940810B5DD"/>
            </w:placeholder>
            <w:dataBinding w:prefixMappings="xmlns:ns0='urn:microsoft-dynamics-nav/reports/Sales - Invoice-Packing List/50102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ales - Invoice-Packing List/50102"/>
            <w:id w:val="-1266381342"/>
            <w:placeholder>
              <w:docPart w:val="F278324B74CF4205896C39AA69E59C7B"/>
            </w:placeholder>
            <w:dataBinding w:prefixMappings="xmlns:ns0='urn:microsoft-dynamics-nav/reports/Sales - Invoice-Packing List/50102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ales - Invoice-Packing List/50102"/>
            <w:id w:val="-1844006567"/>
            <w:placeholder>
              <w:docPart w:val="9766D0E1140440609F61820FFF2AFB2B"/>
            </w:placeholder>
            <w:dataBinding w:prefixMappings="xmlns:ns0='urn:microsoft-dynamics-nav/reports/Sales - Invoice-Packing List/50102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ales - Invoice-Packing List/50102"/>
            <w:id w:val="283549672"/>
            <w:placeholder>
              <w:docPart w:val="4B2FED3CBD024AD19E5C49EE52E5B2DC"/>
            </w:placeholder>
            <w:dataBinding w:prefixMappings="xmlns:ns0='urn:microsoft-dynamics-nav/reports/Sales - Invoice-Packing List/50102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ales - Invoice-Packing List/50102"/>
            <w:id w:val="-1064484745"/>
            <w:placeholder>
              <w:docPart w:val="D5F3D5BD845A4A3C851A6A42EA83BABD"/>
            </w:placeholder>
            <w:dataBinding w:prefixMappings="xmlns:ns0='urn:microsoft-dynamics-nav/reports/Sales - Invoice-Packing List/50102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ales - Invoice-Packing List/50102"/>
            <w:id w:val="1867791684"/>
            <w:placeholder>
              <w:docPart w:val="DAFDC200264A46739AA6BB9B7E7FA71F"/>
            </w:placeholder>
            <w:dataBinding w:prefixMappings="xmlns:ns0='urn:microsoft-dynamics-nav/reports/Sales - Invoice-Packing List/50102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ales - Invoice-Packing List/50102"/>
            <w:id w:val="-168258069"/>
            <w:placeholder>
              <w:docPart w:val="C8789146DF1A4D79BCD11805EA820C4D"/>
            </w:placeholder>
            <w:dataBinding w:prefixMappings="xmlns:ns0='urn:microsoft-dynamics-nav/reports/Sales - Invoice-Packing List/50102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ales - Invoice-Packing List/50102"/>
            <w:id w:val="-359043298"/>
            <w:placeholder>
              <w:docPart w:val="EAB14F6EA54B4D3F88B9F8D68B371EB3"/>
            </w:placeholder>
            <w:dataBinding w:prefixMappings="xmlns:ns0='urn:microsoft-dynamics-nav/reports/Sales - Invoice-Packing List/50102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ales - Invoice-Packing List/50102"/>
            <w:id w:val="1617714208"/>
            <w:placeholder>
              <w:docPart w:val="23A2AAC1CDF14258A3A888CCE0CF4678"/>
            </w:placeholder>
            <w:dataBinding w:prefixMappings="xmlns:ns0='urn:microsoft-dynamics-nav/reports/Sales - Invoice-Packing List/50102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8E6F68">
                <w:pPr>
                  <w:contextualSpacing/>
                  <w:rPr>
                    <w:b/>
                    <w:sz w:val="18"/>
                    <w:szCs w:val="18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ShippingAgentCode_Lbl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8E6F68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ales - Invoice-Packing List/50102"/>
            <w:id w:val="-318811175"/>
            <w:placeholder>
              <w:docPart w:val="DefaultPlaceholder_-1854013440"/>
            </w:placeholder>
            <w:dataBinding w:prefixMappings="xmlns:ns0='urn:microsoft-dynamics-nav/reports/Sales - Invoice-Packing List/50102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8E6F68">
                <w:r>
                  <w:rPr>
                    <w:lang w:val="da-DK"/>
                  </w:rPr>
                  <w:t>ShippingAgentCode</w:t>
                </w:r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8E6F68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ales - Invoice-Packing List/50102"/>
            <w:id w:val="252478305"/>
            <w:placeholder>
              <w:docPart w:val="DefaultPlaceholder_-1854013440"/>
            </w:placeholder>
            <w:dataBinding w:prefixMappings="xmlns:ns0='urn:microsoft-dynamics-nav/reports/Sales - Invoice-Packing List/50102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id w:val="348460567"/>
        <w15:dataBinding w:prefixMappings="xmlns:ns0='urn:microsoft-dynamics-nav/reports/Sales - Invoice-Packing List/50102/'" w:xpath="/ns0:NavWordReportXmlPart[1]/ns0:Header[1]/ns0:WorkDescriptionLines" w:storeItemID="{0170F0DF-CFF2-49D0-8723-A5AD8273270D}"/>
        <w15:repeatingSection/>
        <w:alias w:val="#Nav: /Header/WorkDescriptionLines"/>
        <w:tag w:val="#Nav: Sales - Invoice-Packing List/50102"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id w:val="-1271001730"/>
                <w:placeholder>
                  <w:docPart w:val="DefaultPlaceholder_-1854013440"/>
                </w:placeholder>
                <w:dataBinding w:prefixMappings="xmlns:ns0='urn:microsoft-dynamics-nav/reports/Sales - Invoice-Packing List/50102/'" w:xpath="/ns0:NavWordReportXmlPart[1]/ns0:Header[1]/ns0:WorkDescriptionLines[1]/ns0:WorkDescriptionLine[1]" w:storeItemID="{0170F0DF-CFF2-49D0-8723-A5AD8273270D}"/>
                <w:text/>
                <w:alias w:val="#Nav: /Header/WorkDescriptionLines/WorkDescriptionLine"/>
                <w:tag w:val="#Nav: Sales - Invoice-Packing List/50102"/>
              </w:sdtPr>
              <w:sdtEndPr/>
              <w:sdtContent>
                <w:p w:rsidR="00D54DEE" w:rsidP="008E6F68" w:rsidRDefault="00F7093D">
                  <w:pPr>
                    <w:spacing w:after="0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3A0907">
        <w:trPr>
          <w:trHeight w:val="546"/>
        </w:trPr>
        <w:sdt>
          <w:sdtPr>
            <w:alias w:val="#Nav: /Header/Line/ItemNo_Line_Lbl"/>
            <w:tag w:val="#Nav: Sales - Invoice-Packing List/50102"/>
            <w:id w:val="771446451"/>
            <w:placeholder>
              <w:docPart w:val="985D1A8CC0F94F1291A72C14E133DEC6"/>
            </w:placeholder>
            <w:dataBinding w:prefixMappings="xmlns:ns0='urn:microsoft-dynamics-nav/reports/Sales - Invoice-Packing List/50102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ales - Invoice-Packing List/50102"/>
            <w:id w:val="1545399846"/>
            <w:placeholder>
              <w:docPart w:val="985D1A8CC0F94F1291A72C14E133DEC6"/>
            </w:placeholder>
            <w:dataBinding w:prefixMappings="xmlns:ns0='urn:microsoft-dynamics-nav/reports/Sales - Invoice-Packing List/50102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ales - Invoice-Packing List/50102"/>
            <w:id w:val="-833229876"/>
            <w:placeholder>
              <w:docPart w:val="985D1A8CC0F94F1291A72C14E133DEC6"/>
            </w:placeholder>
            <w:dataBinding w:prefixMappings="xmlns:ns0='urn:microsoft-dynamics-nav/reports/Sales - Invoice-Packing List/50102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ales - Invoice-Packing List/50102"/>
            <w:id w:val="616415257"/>
            <w:placeholder>
              <w:docPart w:val="985D1A8CC0F94F1291A72C14E133DEC6"/>
            </w:placeholder>
            <w:dataBinding w:prefixMappings="xmlns:ns0='urn:microsoft-dynamics-nav/reports/Sales - Invoice-Packing List/50102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ales - Invoice-Packing List/50102"/>
            <w:id w:val="-1521079236"/>
            <w:placeholder>
              <w:docPart w:val="985D1A8CC0F94F1291A72C14E133DEC6"/>
            </w:placeholder>
            <w:dataBinding w:prefixMappings="xmlns:ns0='urn:microsoft-dynamics-nav/reports/Sales - Invoice-Packing List/50102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ales - Invoice-Packing List/50102"/>
            <w:id w:val="1291246806"/>
            <w:placeholder>
              <w:docPart w:val="985D1A8CC0F94F1291A72C14E133DEC6"/>
            </w:placeholder>
            <w:dataBinding w:prefixMappings="xmlns:ns0='urn:microsoft-dynamics-nav/reports/Sales - Invoice-Packing List/50102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ales - Invoice-Packing List/50102"/>
            <w:id w:val="1532234539"/>
            <w:placeholder>
              <w:docPart w:val="985D1A8CC0F94F1291A72C14E133DEC6"/>
            </w:placeholder>
            <w:dataBinding w:prefixMappings="xmlns:ns0='urn:microsoft-dynamics-nav/reports/Sales - Invoice-Packing List/50102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3A090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</w:rPr>
          <w:alias w:val="#Nav: /Header/Line"/>
          <w:tag w:val="#Nav: Sales - Invoice-Packing List/50102"/>
          <w:id w:val="1327254768"/>
          <w15:dataBinding w:prefixMappings="xmlns:ns0='urn:microsoft-dynamics-nav/reports/Sales - Invoice-Packing List/50102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90637C">
                <w:trPr>
                  <w:trHeight w:val="227"/>
                </w:trPr>
                <w:sdt>
                  <w:sdtPr>
                    <w:rPr>
                      <w:b/>
                      <w:bCs/>
                    </w:rPr>
                    <w:alias w:val="#Nav: /Header/Line/ItemNo_Line"/>
                    <w:tag w:val="#Nav: Sales - Invoice-Packing List/50102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ales - Invoice-Packing List/50102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FD3C3E" w:rsidR="00D54DEE" w:rsidP="008E6F68" w:rsidRDefault="00D54DEE">
                        <w:r w:rsidRPr="00FD3C3E">
                          <w:rPr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ales - Invoice-Packing List/50102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ales - Invoice-Packing List/50102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FD3C3E" w:rsidR="00D54DEE" w:rsidP="008E6F68" w:rsidRDefault="00D54DEE">
                        <w:r w:rsidRPr="00FD3C3E">
                          <w:rPr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ales - Invoice-Packing List/50102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ales - Invoice-Packing List/50102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FD3C3E" w:rsidR="00D54DEE" w:rsidP="008E6F68" w:rsidRDefault="00D54DEE">
                        <w:r w:rsidRPr="00FD3C3E">
                          <w:rPr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ales - Invoice-Packing List/50102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ales - Invoice-Packing List/50102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FD3C3E" w:rsidR="00D54DEE" w:rsidP="008E6F68" w:rsidRDefault="00D54DEE">
                        <w:r w:rsidRPr="00FD3C3E">
                          <w:rPr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ales - Invoice-Packing List/50102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ales - Invoice-Packing List/50102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FD3C3E" w:rsidR="00D54DEE" w:rsidP="008E6F68" w:rsidRDefault="00D54DEE">
                        <w:r w:rsidRPr="00FD3C3E">
                          <w:rPr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ales - Invoice-Packing List/50102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ales - Invoice-Packing List/50102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FD3C3E" w:rsidR="00D54DEE" w:rsidP="008E6F68" w:rsidRDefault="00D54DEE">
                        <w:r w:rsidRPr="00FD3C3E">
                          <w:rPr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ales - Invoice-Packing List/50102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ales - Invoice-Packing List/50102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FD3C3E" w:rsidR="00D54DEE" w:rsidP="008E6F68" w:rsidRDefault="00D54DEE">
                        <w:r w:rsidRPr="00FD3C3E">
                          <w:rPr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ales - Invoice-Packing List/50102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ales - Invoice-Packing List/50102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FD3C3E" w:rsidR="00D54DEE" w:rsidP="008E6F68" w:rsidRDefault="00D54DEE">
                        <w:r w:rsidRPr="00FD3C3E">
                          <w:rPr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ales - Invoice-Packing List/50102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ales - Invoice-Packing List/50102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8E6F68" w:rsidRDefault="00D54DEE">
                        <w:r w:rsidRPr="00FD3C3E">
                          <w:rPr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3A0907">
        <w:trPr>
          <w:trHeight w:val="227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ales - Invoice-Packing List/50102"/>
          <w:id w:val="1981810996"/>
          <w15:dataBinding w:prefixMappings="xmlns:ns0='urn:microsoft-dynamics-nav/reports/Sales - Invoice-Packing List/50102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3A0907">
                <w:trPr>
                  <w:trHeight w:val="227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ales - Invoice-Packing List/50102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ales - Invoice-Packing List/50102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8E6F68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ales - Invoice-Packing List/50102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ales - Invoice-Packing List/50102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8E6F68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3A0907">
        <w:trPr>
          <w:trHeight w:val="113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3A0907">
        <w:trPr>
          <w:trHeight w:val="227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IncludingVATText"/>
            <w:tag w:val="#Nav: Sales - Invoice-Packing List/50102"/>
            <w:id w:val="1496384203"/>
            <w:placeholder>
              <w:docPart w:val="985D1A8CC0F94F1291A72C14E133DEC6"/>
            </w:placeholder>
            <w:dataBinding w:prefixMappings="xmlns:ns0='urn:microsoft-dynamics-nav/reports/Sales - Invoice-Packing List/50102/'" w:xpath="/ns0:NavWordReportXmlPart[1]/ns0:Header[1]/ns0:Totals[1]/ns0:TotalIncluding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54DEE" w:rsidRDefault="00D54DEE">
                <w:pPr>
                  <w:pStyle w:val="NoSpacing"/>
                  <w:rPr>
                    <w:b/>
                  </w:rPr>
                </w:pPr>
                <w:r w:rsidRPr="00FD3C3E">
                  <w:rPr>
                    <w:b/>
                    <w:lang w:val="da-DK"/>
                  </w:rPr>
                  <w:t>TotalIncludingVATText</w:t>
                </w:r>
              </w:p>
            </w:tc>
          </w:sdtContent>
        </w:sdt>
        <w:sdt>
          <w:sdtPr>
            <w:rPr>
              <w:b/>
            </w:rPr>
            <w:alias w:val="#Nav: /Header/Totals/TotalAmountIncludingVAT"/>
            <w:tag w:val="#Nav: Sales - Invoice-Packing List/50102"/>
            <w:id w:val="1661501859"/>
            <w:placeholder>
              <w:docPart w:val="985D1A8CC0F94F1291A72C14E133DEC6"/>
            </w:placeholder>
            <w:dataBinding w:prefixMappings="xmlns:ns0='urn:microsoft-dynamics-nav/reports/Sales - Invoice-Packing List/50102/'" w:xpath="/ns0:NavWordReportXmlPart[1]/ns0:Header[1]/ns0:Totals[1]/ns0:TotalAmountIncluding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54DEE">
                <w:pPr>
                  <w:pStyle w:val="NoSpacing"/>
                  <w:jc w:val="right"/>
                  <w:rPr>
                    <w:b/>
                  </w:rPr>
                </w:pPr>
                <w:r w:rsidRPr="00FD3C3E">
                  <w:rPr>
                    <w:b/>
                    <w:lang w:val="da-DK"/>
                  </w:rPr>
                  <w:t>TotalAmountIncludingVAT</w:t>
                </w:r>
              </w:p>
            </w:tc>
          </w:sdtContent>
        </w:sdt>
      </w:tr>
    </w:tbl>
    <w:p w:rsidR="00D54DEE" w:rsidP="00D54DEE" w:rsidRDefault="00D54DEE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ales - Invoice-Packing List/50102"/>
          <w:id w:val="-1502423256"/>
          <w15:dataBinding w:prefixMappings="xmlns:ns0='urn:microsoft-dynamics-nav/reports/Sales - Invoice-Packing List/50102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ales - Invoice-Packing List/50102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ales - Invoice-Packing List/50102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8E6F68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ales - Invoice-Packing List/50102"/>
        <w:id w:val="940566818"/>
        <w15:dataBinding w:prefixMappings="xmlns:ns0='urn:microsoft-dynamics-nav/reports/Sales - Invoice-Packing List/50102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ales - Invoice-Packing List/50102"/>
                <w:id w:val="-804161553"/>
                <w:showingPlcHdr/>
                <w:dataBinding w:prefixMappings="xmlns:ns0='urn:microsoft-dynamics-nav/reports/Sales - Invoice-Packing List/50102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8E6F68" w:rsidRDefault="00123A7D">
                  <w:r>
                    <w:rPr>
                      <w:noProof/>
                      <w:lang w:val="da-DK" w:eastAsia="da-DK"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ales - Invoice-Packing List/50102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ales - Invoice-Packing List/50102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8E6F68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4A2C" w:rsidP="00E40C63" w:rsidRDefault="00744A2C">
      <w:pPr>
        <w:spacing w:after="0"/>
      </w:pPr>
      <w:r>
        <w:separator/>
      </w:r>
    </w:p>
  </w:endnote>
  <w:endnote w:type="continuationSeparator" w:id="0">
    <w:p w:rsidR="00744A2C" w:rsidP="00E40C63" w:rsidRDefault="00744A2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ales - Invoice-Packing List/50102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ales - Invoice-Packing List/50102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ales - Invoice-Packing List/50102"/>
          <w:id w:val="1896625259"/>
          <w:placeholder>
            <w:docPart w:val="054778FD3B804B0395E33E0348229CE9"/>
          </w:placeholder>
          <w:dataBinding w:prefixMappings="xmlns:ns0='urn:microsoft-dynamics-nav/reports/Sales - Invoice-Packing List/50102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ales - Invoice-Packing List/50102"/>
          <w:id w:val="1000698169"/>
          <w:placeholder>
            <w:docPart w:val="5B0A98CDBECA4FC3BC7918DD25E7F753"/>
          </w:placeholder>
          <w:dataBinding w:prefixMappings="xmlns:ns0='urn:microsoft-dynamics-nav/reports/Sales - Invoice-Packing List/50102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ales - Invoice-Packing List/50102"/>
          <w:id w:val="-23945152"/>
          <w:placeholder>
            <w:docPart w:val="38D3127B98B147CAAFA424A5F82950C8"/>
          </w:placeholder>
          <w:dataBinding w:prefixMappings="xmlns:ns0='urn:microsoft-dynamics-nav/reports/Sales - Invoice-Packing List/50102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ales - Invoice-Packing List/50102"/>
          <w:id w:val="560367384"/>
          <w:placeholder>
            <w:docPart w:val="A81DB1F39E204D46A84F95F9F080C66B"/>
          </w:placeholder>
          <w:dataBinding w:prefixMappings="xmlns:ns0='urn:microsoft-dynamics-nav/reports/Sales - Invoice-Packing List/50102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ales - Invoice-Packing List/50102"/>
          <w:id w:val="-272474917"/>
          <w:placeholder>
            <w:docPart w:val="7F8B9C0B253F40E1A624578D9A23ECDD"/>
          </w:placeholder>
          <w:dataBinding w:prefixMappings="xmlns:ns0='urn:microsoft-dynamics-nav/reports/Sales - Invoice-Packing List/50102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ales - Invoice-Packing List/50102"/>
          <w:id w:val="-1968960596"/>
          <w:placeholder>
            <w:docPart w:val="542B45161D324E28AEE5E66E927497EC"/>
          </w:placeholder>
          <w:dataBinding w:prefixMappings="xmlns:ns0='urn:microsoft-dynamics-nav/reports/Sales - Invoice-Packing List/50102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ales - Invoice-Packing List/50102"/>
          <w:id w:val="412437649"/>
          <w:placeholder>
            <w:docPart w:val="67B453FC7B04421CBE247EE125419382"/>
          </w:placeholder>
          <w:dataBinding w:prefixMappings="xmlns:ns0='urn:microsoft-dynamics-nav/reports/Sales - Invoice-Packing List/50102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ales - Invoice-Packing List/50102"/>
          <w:id w:val="-1162540195"/>
          <w:placeholder>
            <w:docPart w:val="4FD74BEB63934A8DB0749BA4D6B083ED"/>
          </w:placeholder>
          <w:dataBinding w:prefixMappings="xmlns:ns0='urn:microsoft-dynamics-nav/reports/Sales - Invoice-Packing List/50102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ales - Invoice-Packing List/50102"/>
          <w:id w:val="860396444"/>
          <w:placeholder>
            <w:docPart w:val="54068B715CF34F89A307530FB3EFB91B"/>
          </w:placeholder>
          <w:dataBinding w:prefixMappings="xmlns:ns0='urn:microsoft-dynamics-nav/reports/Sales - Invoice-Packing List/50102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ales - Invoice-Packing List/50102"/>
          <w:id w:val="536472809"/>
          <w:placeholder>
            <w:docPart w:val="AF51C37BE9C544C0B02CEF6870C757E4"/>
          </w:placeholder>
          <w:dataBinding w:prefixMappings="xmlns:ns0='urn:microsoft-dynamics-nav/reports/Sales - Invoice-Packing List/50102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ales - Invoice-Packing List/50102"/>
          <w:id w:val="72087598"/>
          <w:placeholder>
            <w:docPart w:val="8BB73B2AFE6D4228987D25F8338CE8D7"/>
          </w:placeholder>
          <w:dataBinding w:prefixMappings="xmlns:ns0='urn:microsoft-dynamics-nav/reports/Sales - Invoice-Packing List/50102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ales - Invoice-Packing List/50102"/>
          <w:id w:val="-687442409"/>
          <w:placeholder>
            <w:docPart w:val="07CDFF1FA1804FACA6815EAA30AEA205"/>
          </w:placeholder>
          <w:dataBinding w:prefixMappings="xmlns:ns0='urn:microsoft-dynamics-nav/reports/Sales - Invoice-Packing List/50102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ales - Invoice-Packing List/50102"/>
          <w:id w:val="-1395651447"/>
          <w:placeholder>
            <w:docPart w:val="C6D430F265AB42D5A18429D7044A0AD9"/>
          </w:placeholder>
          <w:dataBinding w:prefixMappings="xmlns:ns0='urn:microsoft-dynamics-nav/reports/Sales - Invoice-Packing List/50102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744A2C">
          <w:pPr>
            <w:pStyle w:val="NoSpacing"/>
          </w:pPr>
          <w:sdt>
            <w:sdtPr>
              <w:alias w:val="#Nav: /Header/CompanyBankBranchNo"/>
              <w:tag w:val="#Nav: Sales - Invoice-Packing List/50102"/>
              <w:id w:val="800194651"/>
              <w:placeholder>
                <w:docPart w:val="405406A4FC564D2182F4A115F0F9E0CF"/>
              </w:placeholder>
              <w:dataBinding w:prefixMappings="xmlns:ns0='urn:microsoft-dynamics-nav/reports/Sales - Invoice-Packing List/50102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ales - Invoice-Packing List/50102"/>
              <w:id w:val="-578668554"/>
              <w:placeholder>
                <w:docPart w:val="BB7EA51D2D6D4A77A524CEE5744643E8"/>
              </w:placeholder>
              <w:dataBinding w:prefixMappings="xmlns:ns0='urn:microsoft-dynamics-nav/reports/Sales - Invoice-Packing List/50102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ales - Invoice-Packing List/50102"/>
          <w:id w:val="513045610"/>
          <w:placeholder>
            <w:docPart w:val="EFC7A9B9C4594CF8B0D6449E717EF56F"/>
          </w:placeholder>
          <w:dataBinding w:prefixMappings="xmlns:ns0='urn:microsoft-dynamics-nav/reports/Sales - Invoice-Packing List/50102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ales - Invoice-Packing List/50102"/>
          <w:id w:val="1536079020"/>
          <w:placeholder>
            <w:docPart w:val="A3D56298C27C447A84E225A91C2B10E0"/>
          </w:placeholder>
          <w:dataBinding w:prefixMappings="xmlns:ns0='urn:microsoft-dynamics-nav/reports/Sales - Invoice-Packing List/50102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ales - Invoice-Packing List/50102"/>
          <w:id w:val="-1971888300"/>
          <w:placeholder>
            <w:docPart w:val="7854EDE10DC34A08B41378DE66AE7F7B"/>
          </w:placeholder>
          <w:dataBinding w:prefixMappings="xmlns:ns0='urn:microsoft-dynamics-nav/reports/Sales - Invoice-Packing List/50102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4A2C" w:rsidP="00E40C63" w:rsidRDefault="00744A2C">
      <w:pPr>
        <w:spacing w:after="0"/>
      </w:pPr>
      <w:r>
        <w:separator/>
      </w:r>
    </w:p>
  </w:footnote>
  <w:footnote w:type="continuationSeparator" w:id="0">
    <w:p w:rsidR="00744A2C" w:rsidP="00E40C63" w:rsidRDefault="00744A2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744A2C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ales - Invoice-Packing List/50102"/>
              <w:id w:val="1118172250"/>
              <w:placeholder>
                <w:docPart w:val="85F17D8968A64DA6A4F66CAAC909213D"/>
              </w:placeholder>
              <w:dataBinding w:prefixMappings="xmlns:ns0='urn:microsoft-dynamics-nav/reports/Sales - Invoice-Packing List/50102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ales - Invoice-Packing List/50102"/>
              <w:id w:val="-1792285139"/>
              <w:placeholder>
                <w:docPart w:val="85F17D8968A64DA6A4F66CAAC909213D"/>
              </w:placeholder>
              <w:dataBinding w:prefixMappings="xmlns:ns0='urn:microsoft-dynamics-nav/reports/Sales - Invoice-Packing List/50102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ales - Invoice-Packing List/50102"/>
            <w:id w:val="-1183590736"/>
            <w:placeholder>
              <w:docPart w:val="647FBC123D0D4A4C8824A50443E4DFC1"/>
            </w:placeholder>
            <w:dataBinding w:prefixMappings="xmlns:ns0='urn:microsoft-dynamics-nav/reports/Sales - Invoice-Packing List/50102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744A2C">
          <w:pPr>
            <w:pStyle w:val="NoSpacing"/>
            <w:rPr>
              <w:b/>
            </w:rPr>
          </w:pPr>
          <w:sdt>
            <w:sdtPr>
              <w:alias w:val="#Nav: /Header/Page_Lbl"/>
              <w:tag w:val="#Nav: Sales - Invoice-Packing List/50102"/>
              <w:id w:val="-1719745130"/>
              <w:placeholder>
                <w:docPart w:val="85F17D8968A64DA6A4F66CAAC909213D"/>
              </w:placeholder>
              <w:dataBinding w:prefixMappings="xmlns:ns0='urn:microsoft-dynamics-nav/reports/Sales - Invoice-Packing List/50102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8E6F68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8E6F68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744A2C">
          <w:pPr>
            <w:pStyle w:val="Title"/>
          </w:pPr>
          <w:sdt>
            <w:sdtPr>
              <w:alias w:val="#Nav: /Header/DocumentTitle_Lbl"/>
              <w:tag w:val="#Nav: Sales - Invoice-Packing List/50102"/>
              <w:id w:val="-243725382"/>
              <w:placeholder>
                <w:docPart w:val="4BD5A61B1BCB450480F0D2A5ABE0F40B"/>
              </w:placeholder>
              <w:dataBinding w:prefixMappings="xmlns:ns0='urn:microsoft-dynamics-nav/reports/Sales - Invoice-Packing List/50102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ales - Invoice-Packing List/50102"/>
              <w:id w:val="468630016"/>
              <w:placeholder>
                <w:docPart w:val="4BD5A61B1BCB450480F0D2A5ABE0F40B"/>
              </w:placeholder>
              <w:dataBinding w:prefixMappings="xmlns:ns0='urn:microsoft-dynamics-nav/reports/Sales - Invoice-Packing List/50102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ales - Invoice-Packing List/50102"/>
            <w:id w:val="-386421384"/>
            <w:placeholder>
              <w:docPart w:val="BC4B939BA08A40B1A8E2349E00F308FC"/>
            </w:placeholder>
            <w:dataBinding w:prefixMappings="xmlns:ns0='urn:microsoft-dynamics-nav/reports/Sales - Invoice-Packing List/50102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744A2C">
          <w:pPr>
            <w:pStyle w:val="Subtitle"/>
            <w:rPr>
              <w:bCs/>
            </w:rPr>
          </w:pPr>
          <w:sdt>
            <w:sdtPr>
              <w:alias w:val="#Nav: /Header/Page_Lbl"/>
              <w:tag w:val="#Nav: Sales - Invoice-Packing List/50102"/>
              <w:id w:val="799797659"/>
              <w:placeholder>
                <w:docPart w:val="4BD5A61B1BCB450480F0D2A5ABE0F40B"/>
              </w:placeholder>
              <w:dataBinding w:prefixMappings="xmlns:ns0='urn:microsoft-dynamics-nav/reports/Sales - Invoice-Packing List/50102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8E6F68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8E6F68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744A2C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ales - Invoice-Packing List/50102"/>
              <w:id w:val="795027538"/>
              <w:dataBinding w:prefixMappings="xmlns:ns0='urn:microsoft-dynamics-nav/reports/Sales - Invoice-Packing List/50102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  <w:lang w:val="da-DK" w:eastAsia="da-DK"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13FC3"/>
    <w:rsid w:val="00032E69"/>
    <w:rsid w:val="000357EB"/>
    <w:rsid w:val="00070EE8"/>
    <w:rsid w:val="00074151"/>
    <w:rsid w:val="000844A3"/>
    <w:rsid w:val="0008693A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0907"/>
    <w:rsid w:val="003A31D7"/>
    <w:rsid w:val="003A7E69"/>
    <w:rsid w:val="003B1D59"/>
    <w:rsid w:val="003C2C96"/>
    <w:rsid w:val="003D120B"/>
    <w:rsid w:val="003D4B80"/>
    <w:rsid w:val="003E2178"/>
    <w:rsid w:val="003F77E2"/>
    <w:rsid w:val="00417ABE"/>
    <w:rsid w:val="00451877"/>
    <w:rsid w:val="00492354"/>
    <w:rsid w:val="004A4D71"/>
    <w:rsid w:val="004B22F6"/>
    <w:rsid w:val="004B47ED"/>
    <w:rsid w:val="004B4EE3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C497A"/>
    <w:rsid w:val="005F2559"/>
    <w:rsid w:val="005F5EC9"/>
    <w:rsid w:val="005F6BCC"/>
    <w:rsid w:val="0060202A"/>
    <w:rsid w:val="00610A30"/>
    <w:rsid w:val="00612ABF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44A2C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C3901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62CA"/>
    <w:rsid w:val="00B01DA6"/>
    <w:rsid w:val="00B10D67"/>
    <w:rsid w:val="00B22FDE"/>
    <w:rsid w:val="00B32D4B"/>
    <w:rsid w:val="00B402B9"/>
    <w:rsid w:val="00B437D5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A6394"/>
    <w:rsid w:val="00CB70AD"/>
    <w:rsid w:val="00CD1B92"/>
    <w:rsid w:val="00CE4EFC"/>
    <w:rsid w:val="00D21D63"/>
    <w:rsid w:val="00D235D0"/>
    <w:rsid w:val="00D40A70"/>
    <w:rsid w:val="00D41DC8"/>
    <w:rsid w:val="00D53B6F"/>
    <w:rsid w:val="00D54A61"/>
    <w:rsid w:val="00D54DEE"/>
    <w:rsid w:val="00D6006D"/>
    <w:rsid w:val="00D714F5"/>
    <w:rsid w:val="00D72A07"/>
    <w:rsid w:val="00D72E02"/>
    <w:rsid w:val="00D754C6"/>
    <w:rsid w:val="00D75AAF"/>
    <w:rsid w:val="00DA0F11"/>
    <w:rsid w:val="00DA580A"/>
    <w:rsid w:val="00DB4B5B"/>
    <w:rsid w:val="00DF30F1"/>
    <w:rsid w:val="00E111C4"/>
    <w:rsid w:val="00E22B7E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7837eda6ded4432b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1024F7"/>
    <w:rsid w:val="00133336"/>
    <w:rsid w:val="001D6FE3"/>
    <w:rsid w:val="001F6C15"/>
    <w:rsid w:val="0027442B"/>
    <w:rsid w:val="002B6532"/>
    <w:rsid w:val="002F6AA1"/>
    <w:rsid w:val="003D1B0C"/>
    <w:rsid w:val="003E037C"/>
    <w:rsid w:val="00441283"/>
    <w:rsid w:val="005073E4"/>
    <w:rsid w:val="00507E0A"/>
    <w:rsid w:val="005E35BE"/>
    <w:rsid w:val="00781235"/>
    <w:rsid w:val="0080614B"/>
    <w:rsid w:val="00916429"/>
    <w:rsid w:val="00920D69"/>
    <w:rsid w:val="009A5EC5"/>
    <w:rsid w:val="009C4954"/>
    <w:rsid w:val="00A01C7A"/>
    <w:rsid w:val="00A10449"/>
    <w:rsid w:val="00AC48B9"/>
    <w:rsid w:val="00BD662E"/>
    <w:rsid w:val="00C03606"/>
    <w:rsid w:val="00CD6CA3"/>
    <w:rsid w:val="00F635C5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C4954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a l e s   -   I n v o i c e - P a c k i n g   L i s t / 5 0 1 0 2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B N > C o m p a n y A B N < / C o m p a n y A B N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A v g Q t y p e r A d d B a s e U O M _ L i n e > A v g Q t y p e r A d d B a s e U O M _ L i n e < / A v g Q t y p e r A d d B a s e U O M _ L i n e >  
             < C u b a g e _ L i n e > C u b a g e _ L i n e < / C u b a g e _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H e i g h t _ L i n e > H e i g h t _ L i n e < / H e i g h t _ L i n e >  
             < I t e m N o _ L i n e > I t e m N o _ L i n e < / I t e m N o _ L i n e >  
             < I t e m N o _ L i n e _ L b l > I t e m N o _ L i n e _ L b l < / I t e m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e n g t h _ L i n e > L e n g t h _ L i n e < / L e n g t h _ L i n e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Q u a n t i t y A d d B a s e _ L i n e > Q u a n t i t y A d d B a s e _ L i n e < / Q u a n t i t y A d d B a s e _ L i n e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W i d t h _ L i n e > W i d t h _ L i n e < / W i d t h _ L i n e >  
             < D a t a I t e m 1 0 0 0 0 0 0 0 0 0 >  
                 < D a t a I t e m 1 0 0 0 0 0 0 0 0 2 >  
                     < D a t a I t e m 1 0 0 0 0 0 0 0 0 9 >  
                         < C o l o u r S h a d e _ I t e m L e d g e r E n t r y > C o l o u r S h a d e _ I t e m L e d g e r E n t r y < / C o l o u r S h a d e _ I t e m L e d g e r E n t r y >  
                         < D e s c r i p t i o n _ I t e m L e d g e r E n t r y > D e s c r i p t i o n _ I t e m L e d g e r E n t r y < / D e s c r i p t i o n _ I t e m L e d g e r E n t r y >  
                         < I t e m D e s c r i p t i o n > I t e m D e s c r i p t i o n < / I t e m D e s c r i p t i o n >  
                         < I t e m N o _ I t e m L e d g e r E n t r y > I t e m N o _ I t e m L e d g e r E n t r y < / I t e m N o _ I t e m L e d g e r E n t r y >  
                         < L e n g t h m m _ I t e m L e d g e r E n t r y > L e n g t h m m _ I t e m L e d g e r E n t r y < / L e n g t h m m _ I t e m L e d g e r E n t r y >  
                         < L o t N o _ I t e m L e d g e r E n t r y > L o t N o _ I t e m L e d g e r E n t r y < / L o t N o _ I t e m L e d g e r E n t r y >  
                         < Q t y i n S Q M _ I t e m L e d g e r E n t r y > Q t y i n S Q M _ I t e m L e d g e r E n t r y < / Q t y i n S Q M _ I t e m L e d g e r E n t r y >  
                         < Q u a n t i t y _ I t e m L e d g e r E n t r y > Q u a n t i t y _ I t e m L e d g e r E n t r y < / Q u a n t i t y _ I t e m L e d g e r E n t r y >  
                         < Q u a n t i t y A d d B a s e S L A B S _ I t e m L e d g e r E n t r y > Q u a n t i t y A d d B a s e S L A B S _ I t e m L e d g e r E n t r y < / Q u a n t i t y A d d B a s e S L A B S _ I t e m L e d g e r E n t r y >  
                         < T h i c k n e s s _ L i n e > T h i c k n e s s _ L i n e < / T h i c k n e s s _ L i n e >  
                         < T r a c k i n g L o t N o _ I t e m L e d g e r E n t r y > T r a c k i n g L o t N o _ I t e m L e d g e r E n t r y < / T r a c k i n g L o t N o _ I t e m L e d g e r E n t r y >  
                         < W i d t h m m _ I t e m L e d g e r E n t r y > W i d t h m m _ I t e m L e d g e r E n t r y < / W i d t h m m _ I t e m L e d g e r E n t r y >  
                     < / D a t a I t e m 1 0 0 0 0 0 0 0 0 9 >  
                 < / D a t a I t e m 1 0 0 0 0 0 0 0 0 2 >  
             < / D a t a I t e m 1 0 0 0 0 0 0 0 0 0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20FC2C69-5EDA-43DA-8361-ED362C38100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185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2016-10-03T19:24:05.0968164Z</dcterms:created>
  <dcterms:modified xsi:type="dcterms:W3CDTF">2016-10-03T19:24:05.0968164Z</dcterms:modified>
</coreProperties>
</file>