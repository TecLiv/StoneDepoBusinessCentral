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New/50101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New/50101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New/50101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New/50101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New/50101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New/50101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New/50101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New/50101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New/50101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New/50101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New/50101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New/50101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New/50101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New/50101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New/50101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New/50101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New/50101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New/50101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New/50101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New/50101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New/50101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New/50101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New/50101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New/50101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New/50101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New/50101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744A2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New/50101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New/50101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New/50101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New/50101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New/50101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New/50101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New/50101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New/50101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New/50101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New/50101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New/50101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New/50101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New/50101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New/50101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New/50101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New/50101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New/50101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New/50101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New/50101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New/50101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New/50101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New/50101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New/50101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New/50101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New/50101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New/50101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New/50101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New/50101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New/50101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New/50101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New/50101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New/50101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New/50101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New/50101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New/50101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New/50101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New/50101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New/50101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New/50101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New/50101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r>
                  <w:rPr>
                    <w:lang w:val="da-DK"/>
                  </w:rP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New/50101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New/50101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id w:val="348460567"/>
        <w15:dataBinding w:prefixMappings="xmlns:ns0='urn:microsoft-dynamics-nav/reports/Standard Sales - InvoiceNew/50101/'" w:xpath="/ns0:NavWordReportXmlPart[1]/ns0:Header[1]/ns0:WorkDescriptionLines" w:storeItemID="{0170F0DF-CFF2-49D0-8723-A5AD8273270D}"/>
        <w15:repeatingSection/>
        <w:alias w:val="#Nav: /Header/WorkDescriptionLines"/>
        <w:tag w:val="#Nav: Standard Sales - InvoiceNew/50101"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New/50101/'" w:xpath="/ns0:NavWordReportXmlPart[1]/ns0:Header[1]/ns0:WorkDescriptionLines[1]/ns0:WorkDescriptionLine[1]" w:storeItemID="{0170F0DF-CFF2-49D0-8723-A5AD8273270D}"/>
                <w:text/>
                <w:alias w:val="#Nav: /Header/WorkDescriptionLines/WorkDescriptionLine"/>
                <w:tag w:val="#Nav: Standard Sales - InvoiceNew/50101"/>
              </w:sdtPr>
              <w:sdtEndPr/>
              <w:sdtContent>
                <w:p w:rsidR="00D54DEE" w:rsidP="008E6F68" w:rsidRDefault="00F7093D">
                  <w:pPr>
                    <w:spacing w:after="0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3A0907">
        <w:trPr>
          <w:trHeight w:val="546"/>
        </w:trPr>
        <w:sdt>
          <w:sdtPr>
            <w:alias w:val="#Nav: /Header/Line/ItemNo_Line_Lbl"/>
            <w:tag w:val="#Nav: Standard Sales - InvoiceNew/50101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New/50101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New/50101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New/50101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New/50101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New/50101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New/50101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3A090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</w:rPr>
          <w:alias w:val="#Nav: /Header/Line"/>
          <w:tag w:val="#Nav: Standard Sales - InvoiceNew/50101"/>
          <w:id w:val="1327254768"/>
          <w15:dataBinding w:prefixMappings="xmlns:ns0='urn:microsoft-dynamics-nav/reports/Standard Sales - InvoiceNew/50101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90637C">
                <w:trPr>
                  <w:trHeight w:val="227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 Sales - InvoiceNew/50101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New/50101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InvoiceNew/50101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New/50101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InvoiceNew/50101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New/50101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InvoiceNew/50101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New/50101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InvoiceNew/50101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New/50101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InvoiceNew/50101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New/50101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InvoiceNew/50101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New/50101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InvoiceNew/50101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New/50101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InvoiceNew/50101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New/50101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New/50101"/>
          <w:id w:val="1981810996"/>
          <w15:dataBinding w:prefixMappings="xmlns:ns0='urn:microsoft-dynamics-nav/reports/Standard Sales - InvoiceNew/50101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3A0907">
                <w:trPr>
                  <w:trHeight w:val="227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New/50101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New/50101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E6F68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New/50101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New/50101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E6F68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113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IncludingVATText"/>
            <w:tag w:val="#Nav: Standard Sales - InvoiceNew/50101"/>
            <w:id w:val="1496384203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Totals[1]/ns0:TotalIncluding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54DEE" w:rsidRDefault="00D54DEE">
                <w:pPr>
                  <w:pStyle w:val="NoSpacing"/>
                  <w:rPr>
                    <w:b/>
                  </w:rPr>
                </w:pPr>
                <w:r w:rsidRPr="00FD3C3E">
                  <w:rPr>
                    <w:b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</w:rPr>
            <w:alias w:val="#Nav: /Header/Totals/TotalAmountIncludingVAT"/>
            <w:tag w:val="#Nav: Standard Sales - InvoiceNew/50101"/>
            <w:id w:val="1661501859"/>
            <w:placeholder>
              <w:docPart w:val="985D1A8CC0F94F1291A72C14E133DEC6"/>
            </w:placeholder>
            <w:dataBinding w:prefixMappings="xmlns:ns0='urn:microsoft-dynamics-nav/reports/Standard Sales - InvoiceNew/50101/'" w:xpath="/ns0:NavWordReportXmlPart[1]/ns0:Header[1]/ns0:Totals[1]/ns0:TotalAmountIncluding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54DEE">
                <w:pPr>
                  <w:pStyle w:val="NoSpacing"/>
                  <w:jc w:val="right"/>
                  <w:rPr>
                    <w:b/>
                  </w:rPr>
                </w:pPr>
                <w:r w:rsidRPr="00FD3C3E">
                  <w:rPr>
                    <w:b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New/50101"/>
          <w:id w:val="-1502423256"/>
          <w15:dataBinding w:prefixMappings="xmlns:ns0='urn:microsoft-dynamics-nav/reports/Standard Sales - InvoiceNew/50101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New/50101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New/50101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8E6F6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New/50101"/>
        <w:id w:val="940566818"/>
        <w15:dataBinding w:prefixMappings="xmlns:ns0='urn:microsoft-dynamics-nav/reports/Standard Sales - InvoiceNew/50101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New/50101"/>
                <w:id w:val="-804161553"/>
                <w:showingPlcHdr/>
                <w:dataBinding w:prefixMappings="xmlns:ns0='urn:microsoft-dynamics-nav/reports/Standard Sales - InvoiceNew/50101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8E6F68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New/50101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New/50101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8E6F6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A2C" w:rsidP="00E40C63" w:rsidRDefault="00744A2C">
      <w:pPr>
        <w:spacing w:after="0"/>
      </w:pPr>
      <w:r>
        <w:separator/>
      </w:r>
    </w:p>
  </w:endnote>
  <w:endnote w:type="continuationSeparator" w:id="0">
    <w:p w:rsidR="00744A2C" w:rsidP="00E40C63" w:rsidRDefault="00744A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New/5010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New/50101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New/50101"/>
          <w:id w:val="1896625259"/>
          <w:placeholder>
            <w:docPart w:val="054778FD3B804B0395E33E0348229CE9"/>
          </w:placeholder>
          <w:dataBinding w:prefixMappings="xmlns:ns0='urn:microsoft-dynamics-nav/reports/Standard Sales - InvoiceNew/50101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New/50101"/>
          <w:id w:val="1000698169"/>
          <w:placeholder>
            <w:docPart w:val="5B0A98CDBECA4FC3BC7918DD25E7F753"/>
          </w:placeholder>
          <w:dataBinding w:prefixMappings="xmlns:ns0='urn:microsoft-dynamics-nav/reports/Standard Sales - InvoiceNew/50101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New/50101"/>
          <w:id w:val="-23945152"/>
          <w:placeholder>
            <w:docPart w:val="38D3127B98B147CAAFA424A5F82950C8"/>
          </w:placeholder>
          <w:dataBinding w:prefixMappings="xmlns:ns0='urn:microsoft-dynamics-nav/reports/Standard Sales - InvoiceNew/50101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New/50101"/>
          <w:id w:val="560367384"/>
          <w:placeholder>
            <w:docPart w:val="A81DB1F39E204D46A84F95F9F080C66B"/>
          </w:placeholder>
          <w:dataBinding w:prefixMappings="xmlns:ns0='urn:microsoft-dynamics-nav/reports/Standard Sales - InvoiceNew/50101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New/50101"/>
          <w:id w:val="-272474917"/>
          <w:placeholder>
            <w:docPart w:val="7F8B9C0B253F40E1A624578D9A23ECDD"/>
          </w:placeholder>
          <w:dataBinding w:prefixMappings="xmlns:ns0='urn:microsoft-dynamics-nav/reports/Standard Sales - InvoiceNew/50101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New/50101"/>
          <w:id w:val="-1968960596"/>
          <w:placeholder>
            <w:docPart w:val="542B45161D324E28AEE5E66E927497EC"/>
          </w:placeholder>
          <w:dataBinding w:prefixMappings="xmlns:ns0='urn:microsoft-dynamics-nav/reports/Standard Sales - InvoiceNew/50101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New/50101"/>
          <w:id w:val="412437649"/>
          <w:placeholder>
            <w:docPart w:val="67B453FC7B04421CBE247EE125419382"/>
          </w:placeholder>
          <w:dataBinding w:prefixMappings="xmlns:ns0='urn:microsoft-dynamics-nav/reports/Standard Sales - InvoiceNew/50101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New/50101"/>
          <w:id w:val="-1162540195"/>
          <w:placeholder>
            <w:docPart w:val="4FD74BEB63934A8DB0749BA4D6B083ED"/>
          </w:placeholder>
          <w:dataBinding w:prefixMappings="xmlns:ns0='urn:microsoft-dynamics-nav/reports/Standard Sales - InvoiceNew/50101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New/50101"/>
          <w:id w:val="860396444"/>
          <w:placeholder>
            <w:docPart w:val="54068B715CF34F89A307530FB3EFB91B"/>
          </w:placeholder>
          <w:dataBinding w:prefixMappings="xmlns:ns0='urn:microsoft-dynamics-nav/reports/Standard Sales - InvoiceNew/50101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New/50101"/>
          <w:id w:val="536472809"/>
          <w:placeholder>
            <w:docPart w:val="AF51C37BE9C544C0B02CEF6870C757E4"/>
          </w:placeholder>
          <w:dataBinding w:prefixMappings="xmlns:ns0='urn:microsoft-dynamics-nav/reports/Standard Sales - InvoiceNew/50101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New/50101"/>
          <w:id w:val="72087598"/>
          <w:placeholder>
            <w:docPart w:val="8BB73B2AFE6D4228987D25F8338CE8D7"/>
          </w:placeholder>
          <w:dataBinding w:prefixMappings="xmlns:ns0='urn:microsoft-dynamics-nav/reports/Standard Sales - InvoiceNew/50101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New/50101"/>
          <w:id w:val="-687442409"/>
          <w:placeholder>
            <w:docPart w:val="07CDFF1FA1804FACA6815EAA30AEA205"/>
          </w:placeholder>
          <w:dataBinding w:prefixMappings="xmlns:ns0='urn:microsoft-dynamics-nav/reports/Standard Sales - InvoiceNew/50101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New/50101"/>
          <w:id w:val="-1395651447"/>
          <w:placeholder>
            <w:docPart w:val="C6D430F265AB42D5A18429D7044A0AD9"/>
          </w:placeholder>
          <w:dataBinding w:prefixMappings="xmlns:ns0='urn:microsoft-dynamics-nav/reports/Standard Sales - InvoiceNew/50101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44A2C">
          <w:pPr>
            <w:pStyle w:val="NoSpacing"/>
          </w:pPr>
          <w:sdt>
            <w:sdtPr>
              <w:alias w:val="#Nav: /Header/CompanyBankBranchNo"/>
              <w:tag w:val="#Nav: Standard Sales - InvoiceNew/50101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New/50101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New/50101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New/50101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New/50101"/>
          <w:id w:val="513045610"/>
          <w:placeholder>
            <w:docPart w:val="EFC7A9B9C4594CF8B0D6449E717EF56F"/>
          </w:placeholder>
          <w:dataBinding w:prefixMappings="xmlns:ns0='urn:microsoft-dynamics-nav/reports/Standard Sales - InvoiceNew/50101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New/50101"/>
          <w:id w:val="1536079020"/>
          <w:placeholder>
            <w:docPart w:val="A3D56298C27C447A84E225A91C2B10E0"/>
          </w:placeholder>
          <w:dataBinding w:prefixMappings="xmlns:ns0='urn:microsoft-dynamics-nav/reports/Standard Sales - InvoiceNew/50101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New/50101"/>
          <w:id w:val="-1971888300"/>
          <w:placeholder>
            <w:docPart w:val="7854EDE10DC34A08B41378DE66AE7F7B"/>
          </w:placeholder>
          <w:dataBinding w:prefixMappings="xmlns:ns0='urn:microsoft-dynamics-nav/reports/Standard Sales - InvoiceNew/50101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A2C" w:rsidP="00E40C63" w:rsidRDefault="00744A2C">
      <w:pPr>
        <w:spacing w:after="0"/>
      </w:pPr>
      <w:r>
        <w:separator/>
      </w:r>
    </w:p>
  </w:footnote>
  <w:footnote w:type="continuationSeparator" w:id="0">
    <w:p w:rsidR="00744A2C" w:rsidP="00E40C63" w:rsidRDefault="00744A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744A2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New/50101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New/50101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New/50101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New/50101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New/50101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New/50101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44A2C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New/50101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New/50101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744A2C">
          <w:pPr>
            <w:pStyle w:val="Title"/>
          </w:pPr>
          <w:sdt>
            <w:sdtPr>
              <w:alias w:val="#Nav: /Header/DocumentTitle_Lbl"/>
              <w:tag w:val="#Nav: Standard Sales - InvoiceNew/50101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New/50101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New/50101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New/50101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New/50101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New/50101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44A2C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New/50101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New/50101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44A2C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New/50101"/>
              <w:id w:val="795027538"/>
              <w:dataBinding w:prefixMappings="xmlns:ns0='urn:microsoft-dynamics-nav/reports/Standard Sales - InvoiceNew/50101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4.xml" Id="R995b59e8d8c043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24F7"/>
    <w:rsid w:val="00133336"/>
    <w:rsid w:val="001D6FE3"/>
    <w:rsid w:val="001F6C15"/>
    <w:rsid w:val="0027442B"/>
    <w:rsid w:val="002B6532"/>
    <w:rsid w:val="002F6AA1"/>
    <w:rsid w:val="003D1B0C"/>
    <w:rsid w:val="003E037C"/>
    <w:rsid w:val="00441283"/>
    <w:rsid w:val="005073E4"/>
    <w:rsid w:val="00507E0A"/>
    <w:rsid w:val="005E35BE"/>
    <w:rsid w:val="00781235"/>
    <w:rsid w:val="0080614B"/>
    <w:rsid w:val="00916429"/>
    <w:rsid w:val="00920D69"/>
    <w:rsid w:val="009A5EC5"/>
    <w:rsid w:val="009C4954"/>
    <w:rsid w:val="00A01C7A"/>
    <w:rsid w:val="00A10449"/>
    <w:rsid w:val="00AC48B9"/>
    <w:rsid w:val="00BD662E"/>
    <w:rsid w:val="00C03606"/>
    <w:rsid w:val="00CD6CA3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954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S t a n d a r d   S a l e s   -   I n v o i c e N e w / 5 0 1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v g Q t y p e r A d d B a s e U O M _ L i n e > A v g Q t y p e r A d d B a s e U O M _ L i n e < / A v g Q t y p e r A d d B a s e U O M _ L i n e >  
             < C u b a g e _ L i n e > C u b a g e _ L i n e < / C u b a g e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H e i g h t _ L i n e > H e i g h t _ L i n e < / H e i g h t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e n g t h _ L i n e > L e n g t h _ L i n e < / L e n g t h _ L i n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Q u a n t i t y A d d B a s e _ L i n e > Q u a n t i t y A d d B a s e _ L i n e < / Q u a n t i t y A d d B a s e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h i c k n e s s _ L i n e > T h i c k n e s s _ L i n e < / T h i c k n e s s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i d t h _ L i n e > W i d t h _ L i n e < / W i d t h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0FC2C69-5EDA-43DA-8361-ED362C38100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185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2016-10-03T19:24:05.0968164Z</dcterms:created>
  <dcterms:modified xsi:type="dcterms:W3CDTF">2016-10-03T19:24:05.0968164Z</dcterms:modified>
</coreProperties>
</file>